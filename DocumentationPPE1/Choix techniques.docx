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102" w:rsidRDefault="007022FB" w:rsidP="0046255D">
      <w:pPr>
        <w:pStyle w:val="Titre1"/>
        <w:jc w:val="both"/>
      </w:pPr>
      <w:r>
        <w:t>Choix techniques :</w:t>
      </w:r>
    </w:p>
    <w:p w:rsidR="00A97102" w:rsidRDefault="007022FB">
      <w:pPr>
        <w:pStyle w:val="Titre2"/>
        <w:jc w:val="both"/>
      </w:pPr>
      <w:r>
        <w:t>U</w:t>
      </w:r>
      <w:r>
        <w:t>tilisation de Javascript :</w:t>
      </w:r>
    </w:p>
    <w:p w:rsidR="00A97102" w:rsidRDefault="007022FB">
      <w:pPr>
        <w:jc w:val="both"/>
      </w:pPr>
      <w:r>
        <w:tab/>
        <w:t>JavaScript est supporté par tous les navigateurs et permet la programmation des évènements, de mani</w:t>
      </w:r>
      <w:r>
        <w:t>puler le DOM et de réaliser des requêtes HTTP de manière asynchrone sur son site web.</w:t>
      </w:r>
    </w:p>
    <w:p w:rsidR="00A97102" w:rsidRDefault="007022FB">
      <w:pPr>
        <w:pStyle w:val="Titre2"/>
        <w:jc w:val="both"/>
      </w:pPr>
      <w:r>
        <w:t>Utilisation de Jquery :</w:t>
      </w:r>
    </w:p>
    <w:p w:rsidR="00A97102" w:rsidRDefault="007022FB">
      <w:pPr>
        <w:jc w:val="both"/>
      </w:pPr>
      <w:r>
        <w:tab/>
        <w:t xml:space="preserve">Jquery est une bibliothèque JavaScript qui facilite l’utilisation du langage en proposant des fonctions plus simples. La manipulation du DOM, du </w:t>
      </w:r>
      <w:r>
        <w:t>style et des requêtes HTTP devient ainsi bien plus lisible.</w:t>
      </w:r>
    </w:p>
    <w:p w:rsidR="00A97102" w:rsidRDefault="007022FB">
      <w:pPr>
        <w:pStyle w:val="Titre2"/>
        <w:jc w:val="both"/>
      </w:pPr>
      <w:r>
        <w:t>Utilisation de full calendar :</w:t>
      </w:r>
    </w:p>
    <w:p w:rsidR="00A97102" w:rsidRDefault="007022FB" w:rsidP="0046255D">
      <w:pPr>
        <w:jc w:val="both"/>
      </w:pPr>
      <w:r>
        <w:tab/>
        <w:t>Full calendar est une bibliothèque JavaScript permettant de générer un calendrier avec des événements à partir de données au format JSON. L’utilisation de cette bib</w:t>
      </w:r>
      <w:r>
        <w:t>liothèque permet un gain de temps non négligeable de pars le fait qu’elle intègre toutes les fonctionnalités désirées</w:t>
      </w:r>
      <w:r w:rsidR="00D52E6A">
        <w:t>.</w:t>
      </w:r>
      <w:bookmarkStart w:id="0" w:name="_GoBack"/>
      <w:bookmarkEnd w:id="0"/>
    </w:p>
    <w:p w:rsidR="00A97102" w:rsidRDefault="00A97102">
      <w:pPr>
        <w:jc w:val="both"/>
      </w:pPr>
    </w:p>
    <w:sectPr w:rsidR="00A9710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2FB" w:rsidRDefault="007022FB">
      <w:pPr>
        <w:spacing w:after="0" w:line="240" w:lineRule="auto"/>
      </w:pPr>
      <w:r>
        <w:separator/>
      </w:r>
    </w:p>
  </w:endnote>
  <w:endnote w:type="continuationSeparator" w:id="0">
    <w:p w:rsidR="007022FB" w:rsidRDefault="0070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2FB" w:rsidRDefault="007022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022FB" w:rsidRDefault="00702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7102"/>
    <w:rsid w:val="0046255D"/>
    <w:rsid w:val="007022FB"/>
    <w:rsid w:val="00A97102"/>
    <w:rsid w:val="00D5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3F62"/>
  <w15:docId w15:val="{33EE346A-25D6-4C12-A25C-BC77B656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CANUET Maxime</dc:creator>
  <dc:description/>
  <cp:lastModifiedBy>Florian Trudelle</cp:lastModifiedBy>
  <cp:revision>3</cp:revision>
  <dcterms:created xsi:type="dcterms:W3CDTF">2020-02-28T12:42:00Z</dcterms:created>
  <dcterms:modified xsi:type="dcterms:W3CDTF">2020-02-28T12:43:00Z</dcterms:modified>
</cp:coreProperties>
</file>